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1D93C" w14:textId="77777777" w:rsidR="00E77F82" w:rsidRDefault="005A438C">
      <w:pPr>
        <w:jc w:val="center"/>
      </w:pPr>
      <w:r>
        <w:rPr>
          <w:rFonts w:hint="eastAsia"/>
        </w:rPr>
        <w:t>疑问汇集</w:t>
      </w:r>
    </w:p>
    <w:p w14:paraId="07B7B961" w14:textId="77777777" w:rsidR="00E77F82" w:rsidRDefault="005A438C">
      <w:pPr>
        <w:numPr>
          <w:ilvl w:val="0"/>
          <w:numId w:val="1"/>
        </w:numPr>
      </w:pPr>
      <w:r>
        <w:rPr>
          <w:rFonts w:hint="eastAsia"/>
        </w:rPr>
        <w:t>在指令</w:t>
      </w:r>
      <w:r>
        <w:rPr>
          <w:rFonts w:hint="eastAsia"/>
        </w:rPr>
        <w:t>03</w:t>
      </w:r>
      <w:r>
        <w:rPr>
          <w:rFonts w:hint="eastAsia"/>
        </w:rPr>
        <w:t>中的回应指令中写道：</w:t>
      </w:r>
      <w:r>
        <w:t>”</w:t>
      </w:r>
      <w:r>
        <w:rPr>
          <w:rFonts w:hint="eastAsia"/>
        </w:rPr>
        <w:t>曲线</w:t>
      </w:r>
      <w:r>
        <w:rPr>
          <w:rFonts w:hint="eastAsia"/>
        </w:rPr>
        <w:t>Ct</w:t>
      </w:r>
      <w:r>
        <w:rPr>
          <w:rFonts w:hint="eastAsia"/>
        </w:rPr>
        <w:t>的</w:t>
      </w:r>
      <w:r>
        <w:rPr>
          <w:rFonts w:hint="eastAsia"/>
        </w:rPr>
        <w:t>Bit7=1</w:t>
      </w:r>
      <w:r>
        <w:rPr>
          <w:rFonts w:hint="eastAsia"/>
        </w:rPr>
        <w:t>表示曲线无效</w:t>
      </w:r>
      <w:r>
        <w:rPr>
          <w:rFonts w:hint="eastAsia"/>
        </w:rPr>
        <w:t>,</w:t>
      </w:r>
      <w:r>
        <w:rPr>
          <w:rFonts w:hint="eastAsia"/>
        </w:rPr>
        <w:t>仅在自设曲线下有效</w:t>
      </w:r>
      <w:r>
        <w:rPr>
          <w:rFonts w:hint="eastAsia"/>
        </w:rPr>
        <w:t>,</w:t>
      </w:r>
      <w:r>
        <w:rPr>
          <w:rFonts w:hint="eastAsia"/>
        </w:rPr>
        <w:t>否则认为通信错误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里面的</w:t>
      </w:r>
      <w:r>
        <w:rPr>
          <w:rFonts w:hint="eastAsia"/>
        </w:rPr>
        <w:t xml:space="preserve">Ct </w:t>
      </w:r>
      <w:r>
        <w:rPr>
          <w:rFonts w:hint="eastAsia"/>
        </w:rPr>
        <w:t>是表示曲线中干球的温度么，如果是干球的温度，用一个字节表示，最大值才只有</w:t>
      </w:r>
      <w:r>
        <w:rPr>
          <w:rFonts w:hint="eastAsia"/>
        </w:rPr>
        <w:t xml:space="preserve">255 </w:t>
      </w:r>
      <w:r>
        <w:rPr>
          <w:rFonts w:hint="eastAsia"/>
        </w:rPr>
        <w:t>没有小数点么？</w:t>
      </w:r>
      <w:r>
        <w:rPr>
          <w:rFonts w:hint="eastAsia"/>
        </w:rPr>
        <w:t xml:space="preserve"> </w:t>
      </w:r>
      <w:r>
        <w:rPr>
          <w:rFonts w:hint="eastAsia"/>
        </w:rPr>
        <w:t>其中的曲线</w:t>
      </w:r>
      <w:r>
        <w:rPr>
          <w:rFonts w:hint="eastAsia"/>
        </w:rPr>
        <w:t>Ct</w:t>
      </w:r>
      <w:r>
        <w:rPr>
          <w:rFonts w:hint="eastAsia"/>
        </w:rPr>
        <w:t>的</w:t>
      </w:r>
      <w:r>
        <w:rPr>
          <w:rFonts w:hint="eastAsia"/>
        </w:rPr>
        <w:t>Bit7=1</w:t>
      </w:r>
      <w:r>
        <w:rPr>
          <w:rFonts w:hint="eastAsia"/>
        </w:rPr>
        <w:t>表示曲线无效</w:t>
      </w:r>
      <w:r>
        <w:rPr>
          <w:rFonts w:hint="eastAsia"/>
        </w:rPr>
        <w:t>,</w:t>
      </w:r>
      <w:r>
        <w:rPr>
          <w:rFonts w:hint="eastAsia"/>
        </w:rPr>
        <w:t>仅在自设曲线下有效</w:t>
      </w:r>
      <w:r>
        <w:rPr>
          <w:rFonts w:hint="eastAsia"/>
        </w:rPr>
        <w:t xml:space="preserve"> </w:t>
      </w:r>
      <w:r>
        <w:rPr>
          <w:rFonts w:hint="eastAsia"/>
        </w:rPr>
        <w:t>怎么解释？</w:t>
      </w:r>
    </w:p>
    <w:p w14:paraId="2E4F734A" w14:textId="77777777" w:rsidR="00E77F82" w:rsidRDefault="00E77F82"/>
    <w:p w14:paraId="3906A870" w14:textId="77777777" w:rsidR="00E77F82" w:rsidRDefault="005A438C">
      <w:r>
        <w:rPr>
          <w:noProof/>
        </w:rPr>
        <w:drawing>
          <wp:inline distT="0" distB="0" distL="114300" distR="114300" wp14:anchorId="7A1C24B5" wp14:editId="24B92952">
            <wp:extent cx="5268595" cy="5295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78A043" w14:textId="5E052B8C" w:rsidR="00642E1E" w:rsidRDefault="00642E1E">
      <w:r>
        <w:rPr>
          <w:rFonts w:hint="eastAsia"/>
        </w:rPr>
        <w:t>回复：温度字节只用低</w:t>
      </w:r>
      <w:r>
        <w:rPr>
          <w:rFonts w:hint="eastAsia"/>
        </w:rPr>
        <w:t>7</w:t>
      </w:r>
      <w:r>
        <w:rPr>
          <w:rFonts w:hint="eastAsia"/>
        </w:rPr>
        <w:t>位，值表示的是整数部分，设定值无小数部分。温度字节的最高为只有在自设曲线里边才有意义，置位时该段数据才显示，（也就是说，当</w:t>
      </w:r>
      <w:r>
        <w:rPr>
          <w:rFonts w:hint="eastAsia"/>
        </w:rPr>
        <w:t>BIT7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BIT0</w:t>
      </w:r>
      <w:r>
        <w:t>—</w:t>
      </w:r>
      <w:r>
        <w:rPr>
          <w:rFonts w:hint="eastAsia"/>
        </w:rPr>
        <w:t>7</w:t>
      </w:r>
      <w:r>
        <w:rPr>
          <w:rFonts w:hint="eastAsia"/>
        </w:rPr>
        <w:t>的值显示出来，</w:t>
      </w:r>
      <w:r w:rsidR="00CD06E9">
        <w:rPr>
          <w:rFonts w:hint="eastAsia"/>
        </w:rPr>
        <w:t>否则</w:t>
      </w:r>
      <w:bookmarkStart w:id="0" w:name="_GoBack"/>
      <w:bookmarkEnd w:id="0"/>
      <w:r>
        <w:rPr>
          <w:rFonts w:hint="eastAsia"/>
        </w:rPr>
        <w:t>，屏幕不显示。）</w:t>
      </w:r>
    </w:p>
    <w:p w14:paraId="61A9006E" w14:textId="77777777" w:rsidR="00642E1E" w:rsidRDefault="00642E1E"/>
    <w:p w14:paraId="2B8270DA" w14:textId="77777777" w:rsidR="00642E1E" w:rsidRDefault="00642E1E"/>
    <w:p w14:paraId="46301C75" w14:textId="77777777" w:rsidR="00E77F82" w:rsidRDefault="005A438C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在指令</w:t>
      </w:r>
      <w:r>
        <w:rPr>
          <w:rFonts w:hint="eastAsia"/>
        </w:rPr>
        <w:t>03</w:t>
      </w:r>
      <w:r>
        <w:rPr>
          <w:rFonts w:hint="eastAsia"/>
        </w:rPr>
        <w:t>的返回指令中协议规定的，只有</w:t>
      </w:r>
      <w:r>
        <w:rPr>
          <w:rFonts w:hint="eastAsia"/>
        </w:rPr>
        <w:t>8</w:t>
      </w:r>
      <w:r>
        <w:rPr>
          <w:rFonts w:hint="eastAsia"/>
        </w:rPr>
        <w:t>个字节，剩余的三个字节是空数据和校验字节数么？</w:t>
      </w:r>
    </w:p>
    <w:p w14:paraId="3EC0965C" w14:textId="77777777" w:rsidR="00E77F82" w:rsidRDefault="00E77F82"/>
    <w:p w14:paraId="7D5529CD" w14:textId="77777777" w:rsidR="00E77F82" w:rsidRDefault="005A438C">
      <w:r>
        <w:rPr>
          <w:noProof/>
        </w:rPr>
        <w:drawing>
          <wp:inline distT="0" distB="0" distL="114300" distR="114300" wp14:anchorId="6E72E21D" wp14:editId="48595CA2">
            <wp:extent cx="5269230" cy="132778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318A45" w14:textId="77777777" w:rsidR="00642E1E" w:rsidRDefault="00642E1E">
      <w:r>
        <w:rPr>
          <w:rFonts w:hint="eastAsia"/>
        </w:rPr>
        <w:t>回复：你的分析是对的。</w:t>
      </w:r>
    </w:p>
    <w:p w14:paraId="52924904" w14:textId="77777777" w:rsidR="00642E1E" w:rsidRDefault="00642E1E"/>
    <w:p w14:paraId="5107F106" w14:textId="77777777" w:rsidR="00E77F82" w:rsidRDefault="005A438C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我尝试向从机发送如下指令</w:t>
      </w:r>
    </w:p>
    <w:p w14:paraId="38B65377" w14:textId="77777777" w:rsidR="00E77F82" w:rsidRDefault="005A438C">
      <w:r>
        <w:rPr>
          <w:rFonts w:hint="eastAsia"/>
        </w:rPr>
        <w:t>发送停止指令：</w:t>
      </w:r>
    </w:p>
    <w:p w14:paraId="45ACBF5E" w14:textId="77777777" w:rsidR="00E77F82" w:rsidRDefault="005A438C">
      <w:r>
        <w:rPr>
          <w:rFonts w:hint="eastAsia"/>
        </w:rPr>
        <w:t xml:space="preserve"> 01 03 00 00 00 00 00 00 80 00 00 7c </w:t>
      </w:r>
    </w:p>
    <w:p w14:paraId="0F364966" w14:textId="77777777" w:rsidR="00E77F82" w:rsidRDefault="005A438C">
      <w:r>
        <w:rPr>
          <w:rFonts w:hint="eastAsia"/>
        </w:rPr>
        <w:t>从机返回如下指令</w:t>
      </w:r>
    </w:p>
    <w:p w14:paraId="30AA9623" w14:textId="77777777" w:rsidR="00E77F82" w:rsidRDefault="005A438C">
      <w:r>
        <w:rPr>
          <w:rFonts w:hint="eastAsia"/>
        </w:rPr>
        <w:t xml:space="preserve">22 00 5A 4C 57 58 31 38 30 37 32 32 30 30 30 31 0D 0A 01 03 90 A3 00 22 A1 00 03 </w:t>
      </w:r>
      <w:r>
        <w:rPr>
          <w:rFonts w:hint="eastAsia"/>
          <w:color w:val="FF0000"/>
        </w:rPr>
        <w:t xml:space="preserve">13 </w:t>
      </w:r>
      <w:r>
        <w:rPr>
          <w:rFonts w:hint="eastAsia"/>
        </w:rPr>
        <w:t xml:space="preserve">80 00 00 7C 00 F8 87 </w:t>
      </w:r>
    </w:p>
    <w:p w14:paraId="1B4E8C84" w14:textId="77777777" w:rsidR="00E77F82" w:rsidRDefault="00E77F82"/>
    <w:p w14:paraId="2F716897" w14:textId="77777777" w:rsidR="00E77F82" w:rsidRDefault="005A438C">
      <w:r>
        <w:rPr>
          <w:rFonts w:hint="eastAsia"/>
        </w:rPr>
        <w:t>发送启动指令</w:t>
      </w:r>
    </w:p>
    <w:p w14:paraId="2CC62B05" w14:textId="77777777" w:rsidR="00E77F82" w:rsidRDefault="005A438C">
      <w:r>
        <w:rPr>
          <w:rFonts w:hint="eastAsia"/>
        </w:rPr>
        <w:t xml:space="preserve">01 03 00 00 00 00 00 00 c0 00 00 3c </w:t>
      </w:r>
    </w:p>
    <w:p w14:paraId="496D2134" w14:textId="77777777" w:rsidR="00E77F82" w:rsidRDefault="005A438C">
      <w:r>
        <w:rPr>
          <w:rFonts w:hint="eastAsia"/>
        </w:rPr>
        <w:t>从机返回如下指令</w:t>
      </w:r>
    </w:p>
    <w:p w14:paraId="7A9F9F2E" w14:textId="77777777" w:rsidR="00E77F82" w:rsidRDefault="005A438C">
      <w:r>
        <w:rPr>
          <w:rFonts w:hint="eastAsia"/>
        </w:rPr>
        <w:t>22 00 5A 4C 57 58 31 38 30 37 32 32 30 30 30 31 0D 0A 01 03 90 A3 00 22 A1 00 03</w:t>
      </w:r>
      <w:r>
        <w:rPr>
          <w:rFonts w:hint="eastAsia"/>
          <w:color w:val="FF0000"/>
        </w:rPr>
        <w:t xml:space="preserve"> 13</w:t>
      </w:r>
      <w:r>
        <w:rPr>
          <w:rFonts w:hint="eastAsia"/>
        </w:rPr>
        <w:t xml:space="preserve"> C0 00 00 3C 00 F8 87 </w:t>
      </w:r>
    </w:p>
    <w:p w14:paraId="58AA9900" w14:textId="77777777" w:rsidR="00E77F82" w:rsidRDefault="00E77F82"/>
    <w:p w14:paraId="23BC876B" w14:textId="77777777" w:rsidR="00E77F82" w:rsidRDefault="005A438C">
      <w:r>
        <w:rPr>
          <w:rFonts w:hint="eastAsia"/>
        </w:rPr>
        <w:t>如果按照解析协议：</w:t>
      </w:r>
    </w:p>
    <w:p w14:paraId="12A3D55D" w14:textId="77777777" w:rsidR="00E77F82" w:rsidRDefault="005A438C">
      <w:r>
        <w:rPr>
          <w:noProof/>
        </w:rPr>
        <w:drawing>
          <wp:inline distT="0" distB="0" distL="114300" distR="114300" wp14:anchorId="2743947C" wp14:editId="66A42685">
            <wp:extent cx="5272405" cy="3409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3CFAD2" w14:textId="77777777" w:rsidR="00E77F82" w:rsidRDefault="005A438C">
      <w:r>
        <w:rPr>
          <w:rFonts w:hint="eastAsia"/>
        </w:rPr>
        <w:t>当前曲线段号为：</w:t>
      </w:r>
      <w:r>
        <w:rPr>
          <w:rFonts w:hint="eastAsia"/>
        </w:rPr>
        <w:t xml:space="preserve">0x13  </w:t>
      </w:r>
      <w:r>
        <w:rPr>
          <w:rFonts w:hint="eastAsia"/>
        </w:rPr>
        <w:t>状态显示应该不正常吧？</w:t>
      </w:r>
    </w:p>
    <w:p w14:paraId="686F204E" w14:textId="77777777" w:rsidR="00642E1E" w:rsidRDefault="00642E1E">
      <w:r>
        <w:rPr>
          <w:rFonts w:hint="eastAsia"/>
        </w:rPr>
        <w:t>回复：必须在写曲线时才能控制运行或停止，否则不起作用。</w:t>
      </w:r>
    </w:p>
    <w:p w14:paraId="0A373E42" w14:textId="77777777" w:rsidR="00E77F82" w:rsidRDefault="00E77F82"/>
    <w:p w14:paraId="045C2F5D" w14:textId="77777777" w:rsidR="00E77F82" w:rsidRDefault="005A438C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尝试向发送读曲线</w:t>
      </w:r>
      <w:r>
        <w:rPr>
          <w:rFonts w:hint="eastAsia"/>
        </w:rPr>
        <w:t xml:space="preserve">1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段指令</w:t>
      </w:r>
      <w:r>
        <w:rPr>
          <w:rFonts w:hint="eastAsia"/>
        </w:rPr>
        <w:t>01 03 01 02 00 00 00 00 00 00 00 f9</w:t>
      </w:r>
    </w:p>
    <w:p w14:paraId="5F91BDE7" w14:textId="77777777" w:rsidR="00E77F82" w:rsidRDefault="005A438C">
      <w:r>
        <w:rPr>
          <w:rFonts w:hint="eastAsia"/>
        </w:rPr>
        <w:t>从机返回</w:t>
      </w:r>
      <w:r>
        <w:rPr>
          <w:rFonts w:hint="eastAsia"/>
        </w:rPr>
        <w:t xml:space="preserve"> </w:t>
      </w:r>
    </w:p>
    <w:p w14:paraId="752F2CD1" w14:textId="77777777" w:rsidR="00E77F82" w:rsidRDefault="005A438C">
      <w:r>
        <w:rPr>
          <w:rFonts w:hint="eastAsia"/>
        </w:rPr>
        <w:t>22 00 5A 4C 57 58 31 38 30 37 32 32 30 30 30 31 0D 0A 01 03 90 A3 02 24 A2 01 03 13 00 00 00 F9 00 F5 87</w:t>
      </w:r>
    </w:p>
    <w:p w14:paraId="2DD74F54" w14:textId="77777777" w:rsidR="00E77F82" w:rsidRDefault="005A438C">
      <w:r>
        <w:rPr>
          <w:rFonts w:hint="eastAsia"/>
        </w:rPr>
        <w:t>返回的数据并没有明显的变化？</w:t>
      </w:r>
      <w:r>
        <w:rPr>
          <w:rFonts w:hint="eastAsia"/>
        </w:rPr>
        <w:t xml:space="preserve"> </w:t>
      </w:r>
    </w:p>
    <w:p w14:paraId="380B17AB" w14:textId="77777777" w:rsidR="00E77F82" w:rsidRDefault="00642E1E">
      <w:r>
        <w:rPr>
          <w:rFonts w:hint="eastAsia"/>
        </w:rPr>
        <w:t>回复：返回没问题，返回的就是曲线一第一段数据。没什么问题。接着做。</w:t>
      </w:r>
    </w:p>
    <w:p w14:paraId="1C97BFE8" w14:textId="77777777" w:rsidR="00E77F82" w:rsidRDefault="005A438C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功能码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总运行时间为</w:t>
      </w:r>
      <w:r>
        <w:rPr>
          <w:rFonts w:hint="eastAsia"/>
        </w:rPr>
        <w:t xml:space="preserve">2bit </w:t>
      </w:r>
      <w:r>
        <w:rPr>
          <w:rFonts w:hint="eastAsia"/>
        </w:rPr>
        <w:t>最大值只能为</w:t>
      </w:r>
      <w:r>
        <w:rPr>
          <w:rFonts w:hint="eastAsia"/>
        </w:rPr>
        <w:t xml:space="preserve">3 </w:t>
      </w:r>
      <w:r>
        <w:rPr>
          <w:rFonts w:hint="eastAsia"/>
        </w:rPr>
        <w:t>请确定？</w:t>
      </w:r>
    </w:p>
    <w:p w14:paraId="04A9F762" w14:textId="77777777" w:rsidR="00E77F82" w:rsidRDefault="005A438C">
      <w:r>
        <w:rPr>
          <w:noProof/>
        </w:rPr>
        <w:drawing>
          <wp:inline distT="0" distB="0" distL="114300" distR="114300" wp14:anchorId="4266B57A" wp14:editId="794CD824">
            <wp:extent cx="5267960" cy="668655"/>
            <wp:effectExtent l="0" t="0" r="889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8424C0" w14:textId="77777777" w:rsidR="00330C58" w:rsidRPr="00330C58" w:rsidRDefault="00330C58">
      <w:pPr>
        <w:rPr>
          <w:rFonts w:asciiTheme="minorEastAsia" w:hAnsiTheme="minorEastAsia"/>
          <w:color w:val="FF0000"/>
          <w:sz w:val="18"/>
          <w:szCs w:val="18"/>
        </w:rPr>
      </w:pPr>
      <w:r>
        <w:rPr>
          <w:rFonts w:hint="eastAsia"/>
        </w:rPr>
        <w:t>回复：请结合“</w:t>
      </w:r>
      <w:r w:rsidRPr="000A2F7E">
        <w:rPr>
          <w:rFonts w:asciiTheme="minorEastAsia" w:hAnsiTheme="minorEastAsia" w:hint="eastAsia"/>
          <w:color w:val="FF0000"/>
          <w:sz w:val="18"/>
          <w:szCs w:val="18"/>
        </w:rPr>
        <w:t>记录[3、4]字节：湿度10+总运行时间6(0-5)</w:t>
      </w:r>
      <w:r>
        <w:rPr>
          <w:rFonts w:hint="eastAsia"/>
        </w:rPr>
        <w:t>”再加上前</w:t>
      </w:r>
      <w:r>
        <w:rPr>
          <w:rFonts w:hint="eastAsia"/>
        </w:rPr>
        <w:t>6</w:t>
      </w:r>
      <w:r>
        <w:rPr>
          <w:rFonts w:hint="eastAsia"/>
        </w:rPr>
        <w:t>位，总共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14:paraId="73828B6D" w14:textId="77777777" w:rsidR="00E77F82" w:rsidRDefault="005A438C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记录</w:t>
      </w:r>
      <w:r>
        <w:rPr>
          <w:rFonts w:hint="eastAsia"/>
        </w:rPr>
        <w:t>7.8</w:t>
      </w:r>
      <w:r>
        <w:rPr>
          <w:rFonts w:hint="eastAsia"/>
        </w:rPr>
        <w:t>字节中的是湿度确定值么</w:t>
      </w:r>
    </w:p>
    <w:p w14:paraId="722BBED8" w14:textId="77777777" w:rsidR="00E77F82" w:rsidRDefault="005A438C">
      <w:r>
        <w:rPr>
          <w:noProof/>
        </w:rPr>
        <w:drawing>
          <wp:inline distT="0" distB="0" distL="114300" distR="114300" wp14:anchorId="140CE095" wp14:editId="4D105F36">
            <wp:extent cx="4168140" cy="19050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55431" w14:textId="77777777" w:rsidR="00330C58" w:rsidRDefault="00330C58">
      <w:r>
        <w:rPr>
          <w:rFonts w:hint="eastAsia"/>
        </w:rPr>
        <w:t>回复：对，是湿度值。</w:t>
      </w:r>
    </w:p>
    <w:p w14:paraId="65BB88AE" w14:textId="77777777" w:rsidR="00E77F82" w:rsidRDefault="005A438C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发送读取第</w:t>
      </w:r>
      <w:r>
        <w:rPr>
          <w:rFonts w:hint="eastAsia"/>
        </w:rPr>
        <w:t>0</w:t>
      </w:r>
      <w:r>
        <w:rPr>
          <w:rFonts w:hint="eastAsia"/>
        </w:rPr>
        <w:t>拷次，第</w:t>
      </w:r>
      <w:r>
        <w:rPr>
          <w:rFonts w:hint="eastAsia"/>
        </w:rPr>
        <w:t>0</w:t>
      </w:r>
      <w:r>
        <w:rPr>
          <w:rFonts w:hint="eastAsia"/>
        </w:rPr>
        <w:t>记录号</w:t>
      </w:r>
    </w:p>
    <w:p w14:paraId="667773D8" w14:textId="77777777" w:rsidR="00E77F82" w:rsidRDefault="005A438C">
      <w:r>
        <w:rPr>
          <w:rFonts w:hint="eastAsia"/>
        </w:rPr>
        <w:t xml:space="preserve">01 05 00 00 00 00 00 00 00 00 00 fa </w:t>
      </w:r>
    </w:p>
    <w:p w14:paraId="0FA4103F" w14:textId="77777777" w:rsidR="00E77F82" w:rsidRDefault="005A438C">
      <w:r>
        <w:rPr>
          <w:rFonts w:hint="eastAsia"/>
        </w:rPr>
        <w:t>从机返回：</w:t>
      </w:r>
    </w:p>
    <w:p w14:paraId="240FEE25" w14:textId="77777777" w:rsidR="00E77F82" w:rsidRDefault="005A438C">
      <w:r>
        <w:rPr>
          <w:rFonts w:hint="eastAsia"/>
        </w:rPr>
        <w:t xml:space="preserve">22 00 5A 4C 57 58 31 38 30 37 32 32 30 30 30 31 0D 0A 01 05 90 00 00 00 3D C1 3E 41 6E 00 5F 18 E1 2D 89 </w:t>
      </w:r>
    </w:p>
    <w:p w14:paraId="122FD032" w14:textId="77777777" w:rsidR="00330C58" w:rsidRDefault="00330C58"/>
    <w:p w14:paraId="4F52BDF8" w14:textId="77777777" w:rsidR="00330C58" w:rsidRDefault="00330C58">
      <w:r>
        <w:rPr>
          <w:rFonts w:hint="eastAsia"/>
        </w:rPr>
        <w:t>90 00 00 00     3D C1 3E 41 6E 00 5F 18 E1        2D</w:t>
      </w:r>
    </w:p>
    <w:p w14:paraId="344EA897" w14:textId="77777777" w:rsidR="00E77F82" w:rsidRDefault="005A438C">
      <w:r>
        <w:rPr>
          <w:rFonts w:hint="eastAsia"/>
        </w:rPr>
        <w:t>针对这个的解析是否正确：</w:t>
      </w:r>
    </w:p>
    <w:p w14:paraId="48A665FF" w14:textId="77777777" w:rsidR="00E77F82" w:rsidRDefault="005A438C">
      <w:pPr>
        <w:rPr>
          <w:color w:val="FF0000"/>
        </w:rPr>
      </w:pPr>
      <w:r>
        <w:rPr>
          <w:rFonts w:hint="eastAsia"/>
          <w:color w:val="FF0000"/>
        </w:rPr>
        <w:t>当前拷次</w:t>
      </w:r>
      <w:r>
        <w:rPr>
          <w:rFonts w:hint="eastAsia"/>
          <w:color w:val="FF0000"/>
        </w:rPr>
        <w:t>0</w:t>
      </w:r>
    </w:p>
    <w:p w14:paraId="32A3C9DE" w14:textId="77777777" w:rsidR="00E77F82" w:rsidRDefault="005A438C">
      <w:pPr>
        <w:rPr>
          <w:color w:val="FF0000"/>
        </w:rPr>
      </w:pPr>
      <w:r>
        <w:rPr>
          <w:rFonts w:hint="eastAsia"/>
          <w:color w:val="FF0000"/>
        </w:rPr>
        <w:t>当前记录</w:t>
      </w:r>
      <w:r>
        <w:rPr>
          <w:rFonts w:hint="eastAsia"/>
          <w:color w:val="FF0000"/>
        </w:rPr>
        <w:t>id 0</w:t>
      </w:r>
    </w:p>
    <w:p w14:paraId="50842882" w14:textId="77777777" w:rsidR="00E77F82" w:rsidRDefault="005A438C">
      <w:pPr>
        <w:rPr>
          <w:color w:val="FF0000"/>
        </w:rPr>
      </w:pPr>
      <w:r>
        <w:rPr>
          <w:rFonts w:hint="eastAsia"/>
          <w:color w:val="FF0000"/>
        </w:rPr>
        <w:t>温度</w:t>
      </w:r>
      <w:r>
        <w:rPr>
          <w:rFonts w:hint="eastAsia"/>
          <w:color w:val="FF0000"/>
        </w:rPr>
        <w:t>102.30</w:t>
      </w:r>
      <w:r>
        <w:rPr>
          <w:rFonts w:hint="eastAsia"/>
          <w:color w:val="FF0000"/>
        </w:rPr>
        <w:t>阶段运行时间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小时</w:t>
      </w:r>
    </w:p>
    <w:p w14:paraId="7912DB6A" w14:textId="77777777" w:rsidR="00E77F82" w:rsidRDefault="005A438C">
      <w:pPr>
        <w:rPr>
          <w:color w:val="FF0000"/>
        </w:rPr>
      </w:pPr>
      <w:r>
        <w:rPr>
          <w:rFonts w:hint="eastAsia"/>
          <w:color w:val="FF0000"/>
        </w:rPr>
        <w:t>湿度</w:t>
      </w:r>
      <w:r>
        <w:rPr>
          <w:rFonts w:hint="eastAsia"/>
          <w:color w:val="FF0000"/>
        </w:rPr>
        <w:t>:24.90</w:t>
      </w:r>
      <w:r>
        <w:rPr>
          <w:rFonts w:hint="eastAsia"/>
          <w:color w:val="FF0000"/>
        </w:rPr>
        <w:t>总运行时间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小时</w:t>
      </w:r>
    </w:p>
    <w:p w14:paraId="637869B1" w14:textId="77777777" w:rsidR="00E77F82" w:rsidRDefault="005A438C">
      <w:pPr>
        <w:rPr>
          <w:color w:val="FF0000"/>
        </w:rPr>
      </w:pPr>
      <w:r>
        <w:rPr>
          <w:rFonts w:hint="eastAsia"/>
          <w:color w:val="FF0000"/>
        </w:rPr>
        <w:t>温度设定值</w:t>
      </w:r>
      <w:r>
        <w:rPr>
          <w:rFonts w:hint="eastAsia"/>
          <w:color w:val="FF0000"/>
        </w:rPr>
        <w:t>44.0</w:t>
      </w:r>
      <w:r>
        <w:rPr>
          <w:rFonts w:hint="eastAsia"/>
          <w:color w:val="FF0000"/>
        </w:rPr>
        <w:t>总运行时间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小时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上棚</w:t>
      </w:r>
      <w:r>
        <w:rPr>
          <w:rFonts w:hint="eastAsia"/>
          <w:color w:val="FF0000"/>
        </w:rPr>
        <w:t xml:space="preserve"> </w:t>
      </w:r>
    </w:p>
    <w:p w14:paraId="1D7B92A1" w14:textId="77777777" w:rsidR="00E77F82" w:rsidRDefault="005A438C">
      <w:pPr>
        <w:rPr>
          <w:color w:val="FF0000"/>
        </w:rPr>
      </w:pPr>
      <w:r>
        <w:rPr>
          <w:rFonts w:hint="eastAsia"/>
          <w:color w:val="FF0000"/>
        </w:rPr>
        <w:t>温度设定值</w:t>
      </w:r>
      <w:r>
        <w:rPr>
          <w:rFonts w:hint="eastAsia"/>
          <w:color w:val="FF0000"/>
        </w:rPr>
        <w:t xml:space="preserve">12.4 </w:t>
      </w:r>
      <w:r>
        <w:rPr>
          <w:rFonts w:hint="eastAsia"/>
          <w:color w:val="FF0000"/>
        </w:rPr>
        <w:t>温度偏温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恒温</w:t>
      </w:r>
      <w:r>
        <w:rPr>
          <w:rFonts w:hint="eastAsia"/>
          <w:color w:val="FF0000"/>
        </w:rPr>
        <w:t xml:space="preserve"> </w:t>
      </w:r>
    </w:p>
    <w:p w14:paraId="28B4F079" w14:textId="77777777" w:rsidR="00E77F82" w:rsidRDefault="005A438C">
      <w:pPr>
        <w:rPr>
          <w:color w:val="FF0000"/>
        </w:rPr>
      </w:pPr>
      <w:r>
        <w:rPr>
          <w:rFonts w:hint="eastAsia"/>
          <w:color w:val="FF0000"/>
        </w:rPr>
        <w:t>电压：</w:t>
      </w:r>
      <w:r>
        <w:rPr>
          <w:rFonts w:hint="eastAsia"/>
          <w:color w:val="FF0000"/>
        </w:rPr>
        <w:t>225</w:t>
      </w:r>
    </w:p>
    <w:p w14:paraId="407A1E76" w14:textId="77777777" w:rsidR="00330C58" w:rsidRDefault="00330C58">
      <w:pPr>
        <w:rPr>
          <w:color w:val="FF0000"/>
        </w:rPr>
      </w:pPr>
      <w:r>
        <w:rPr>
          <w:rFonts w:hint="eastAsia"/>
          <w:color w:val="FF0000"/>
        </w:rPr>
        <w:t>回复：</w:t>
      </w:r>
      <w:r w:rsidR="009305F3">
        <w:rPr>
          <w:rFonts w:hint="eastAsia"/>
          <w:color w:val="FF0000"/>
        </w:rPr>
        <w:t>解析过程如下：</w:t>
      </w:r>
    </w:p>
    <w:p w14:paraId="27EF59CE" w14:textId="77777777" w:rsidR="009305F3" w:rsidRDefault="009305F3" w:rsidP="009305F3">
      <w:pPr>
        <w:ind w:firstLine="405"/>
      </w:pPr>
      <w:r>
        <w:rPr>
          <w:rFonts w:hint="eastAsia"/>
        </w:rPr>
        <w:t>3D  C1=0x3DC1=00</w:t>
      </w:r>
      <w:r w:rsidRPr="009305F3">
        <w:t>11</w:t>
      </w:r>
      <w:r>
        <w:rPr>
          <w:rFonts w:hint="eastAsia"/>
        </w:rPr>
        <w:t xml:space="preserve">  </w:t>
      </w:r>
      <w:r w:rsidRPr="009305F3">
        <w:t>1101</w:t>
      </w:r>
      <w:r>
        <w:rPr>
          <w:rFonts w:hint="eastAsia"/>
        </w:rPr>
        <w:t xml:space="preserve">    </w:t>
      </w:r>
      <w:r w:rsidRPr="009305F3">
        <w:t>1100</w:t>
      </w:r>
      <w:r>
        <w:rPr>
          <w:rFonts w:hint="eastAsia"/>
        </w:rPr>
        <w:t xml:space="preserve">  </w:t>
      </w:r>
      <w:r w:rsidRPr="009305F3">
        <w:t>0001</w:t>
      </w:r>
      <w:r>
        <w:rPr>
          <w:rFonts w:hint="eastAsia"/>
        </w:rPr>
        <w:t xml:space="preserve">= </w:t>
      </w:r>
      <w:r>
        <w:rPr>
          <w:rFonts w:hint="eastAsia"/>
        </w:rPr>
        <w:t>（</w:t>
      </w:r>
      <w:r>
        <w:rPr>
          <w:rFonts w:hint="eastAsia"/>
        </w:rPr>
        <w:t>00</w:t>
      </w:r>
      <w:r w:rsidRPr="009305F3">
        <w:t>11</w:t>
      </w:r>
      <w:r>
        <w:rPr>
          <w:rFonts w:hint="eastAsia"/>
        </w:rPr>
        <w:t xml:space="preserve">  </w:t>
      </w:r>
      <w:r w:rsidRPr="009305F3">
        <w:t>1101</w:t>
      </w:r>
      <w:r>
        <w:rPr>
          <w:rFonts w:hint="eastAsia"/>
        </w:rPr>
        <w:t xml:space="preserve">    </w:t>
      </w:r>
      <w:r w:rsidRPr="009305F3">
        <w:t>11</w:t>
      </w:r>
      <w:r>
        <w:rPr>
          <w:rFonts w:hint="eastAsia"/>
        </w:rPr>
        <w:t>）（</w:t>
      </w:r>
      <w:r w:rsidRPr="009305F3">
        <w:t>00</w:t>
      </w:r>
      <w:r>
        <w:rPr>
          <w:rFonts w:hint="eastAsia"/>
        </w:rPr>
        <w:t xml:space="preserve">  </w:t>
      </w:r>
      <w:r w:rsidRPr="009305F3">
        <w:t>0001</w:t>
      </w:r>
      <w:r>
        <w:rPr>
          <w:rFonts w:hint="eastAsia"/>
        </w:rPr>
        <w:t>）</w:t>
      </w:r>
    </w:p>
    <w:p w14:paraId="2454EB82" w14:textId="77777777" w:rsidR="009305F3" w:rsidRDefault="009305F3" w:rsidP="009305F3">
      <w:pPr>
        <w:ind w:firstLine="405"/>
      </w:pPr>
      <w:r>
        <w:rPr>
          <w:rFonts w:hint="eastAsia"/>
        </w:rPr>
        <w:t>拆分：（</w:t>
      </w:r>
      <w:r>
        <w:rPr>
          <w:rFonts w:hint="eastAsia"/>
        </w:rPr>
        <w:t>00</w:t>
      </w:r>
      <w:r w:rsidRPr="009305F3">
        <w:t>11</w:t>
      </w:r>
      <w:r>
        <w:rPr>
          <w:rFonts w:hint="eastAsia"/>
        </w:rPr>
        <w:t xml:space="preserve">  </w:t>
      </w:r>
      <w:r w:rsidRPr="009305F3">
        <w:t>1101</w:t>
      </w:r>
      <w:r>
        <w:rPr>
          <w:rFonts w:hint="eastAsia"/>
        </w:rPr>
        <w:t xml:space="preserve">    </w:t>
      </w:r>
      <w:r w:rsidRPr="009305F3">
        <w:t>11</w:t>
      </w:r>
      <w:r>
        <w:rPr>
          <w:rFonts w:hint="eastAsia"/>
        </w:rPr>
        <w:t>）</w:t>
      </w:r>
      <w:r>
        <w:rPr>
          <w:rFonts w:hint="eastAsia"/>
        </w:rPr>
        <w:t>=247=24.7</w:t>
      </w:r>
      <w:r>
        <w:rPr>
          <w:rFonts w:hint="eastAsia"/>
        </w:rPr>
        <w:t>摄氏度</w:t>
      </w:r>
      <w:r w:rsidR="00C175C1">
        <w:rPr>
          <w:rFonts w:hint="eastAsia"/>
        </w:rPr>
        <w:t>(</w:t>
      </w:r>
      <w:r w:rsidR="00C175C1">
        <w:rPr>
          <w:rFonts w:hint="eastAsia"/>
        </w:rPr>
        <w:t>干球温度</w:t>
      </w:r>
      <w:r w:rsidR="00C175C1">
        <w:rPr>
          <w:rFonts w:hint="eastAsia"/>
        </w:rPr>
        <w:t>)</w:t>
      </w:r>
    </w:p>
    <w:p w14:paraId="68DBB27D" w14:textId="77777777" w:rsidR="009305F3" w:rsidRDefault="009305F3" w:rsidP="009305F3">
      <w:pPr>
        <w:ind w:firstLine="405"/>
      </w:pPr>
      <w:r>
        <w:rPr>
          <w:rFonts w:hint="eastAsia"/>
          <w:color w:val="FF0000"/>
        </w:rPr>
        <w:t xml:space="preserve">     </w:t>
      </w:r>
      <w:r>
        <w:rPr>
          <w:rFonts w:hint="eastAsia"/>
        </w:rPr>
        <w:t>（</w:t>
      </w:r>
      <w:r w:rsidRPr="009305F3">
        <w:t>00</w:t>
      </w:r>
      <w:r>
        <w:rPr>
          <w:rFonts w:hint="eastAsia"/>
        </w:rPr>
        <w:t xml:space="preserve">  </w:t>
      </w:r>
      <w:r w:rsidRPr="009305F3">
        <w:t>0001</w:t>
      </w:r>
      <w:r>
        <w:rPr>
          <w:rFonts w:hint="eastAsia"/>
        </w:rPr>
        <w:t>）</w:t>
      </w:r>
      <w:r>
        <w:rPr>
          <w:rFonts w:hint="eastAsia"/>
        </w:rPr>
        <w:t>=1=1</w:t>
      </w:r>
      <w:r>
        <w:rPr>
          <w:rFonts w:hint="eastAsia"/>
        </w:rPr>
        <w:t>小时</w:t>
      </w:r>
    </w:p>
    <w:p w14:paraId="4F5B6490" w14:textId="77777777" w:rsidR="00C175C1" w:rsidRDefault="00C175C1" w:rsidP="009305F3">
      <w:pPr>
        <w:ind w:firstLine="405"/>
      </w:pPr>
      <w:r>
        <w:rPr>
          <w:rFonts w:hint="eastAsia"/>
        </w:rPr>
        <w:lastRenderedPageBreak/>
        <w:t>3E 41=0x3E41   BIT6-15</w:t>
      </w:r>
      <w:r>
        <w:rPr>
          <w:rFonts w:hint="eastAsia"/>
        </w:rPr>
        <w:t>表示湿球温度</w:t>
      </w:r>
      <w:r>
        <w:rPr>
          <w:rFonts w:hint="eastAsia"/>
        </w:rPr>
        <w:t>=24.9</w:t>
      </w:r>
      <w:r>
        <w:rPr>
          <w:rFonts w:hint="eastAsia"/>
        </w:rPr>
        <w:t>摄氏度，</w:t>
      </w:r>
      <w:r>
        <w:rPr>
          <w:rFonts w:hint="eastAsia"/>
        </w:rPr>
        <w:t>BIT0-5=1</w:t>
      </w:r>
      <w:r>
        <w:rPr>
          <w:rFonts w:hint="eastAsia"/>
        </w:rPr>
        <w:t>小时，</w:t>
      </w:r>
    </w:p>
    <w:p w14:paraId="002DCB86" w14:textId="77777777" w:rsidR="005C608A" w:rsidRDefault="00C175C1" w:rsidP="005C608A">
      <w:pPr>
        <w:ind w:leftChars="203" w:left="1841" w:hangingChars="674" w:hanging="1415"/>
      </w:pPr>
      <w:r>
        <w:rPr>
          <w:rFonts w:hint="eastAsia"/>
        </w:rPr>
        <w:t>6E 00=0x6E00  BIT6-15</w:t>
      </w:r>
      <w:r>
        <w:rPr>
          <w:rFonts w:hint="eastAsia"/>
        </w:rPr>
        <w:t>表示干球温度设定值</w:t>
      </w:r>
      <w:r>
        <w:rPr>
          <w:rFonts w:hint="eastAsia"/>
        </w:rPr>
        <w:t>=44.0</w:t>
      </w:r>
      <w:r>
        <w:rPr>
          <w:rFonts w:hint="eastAsia"/>
        </w:rPr>
        <w:t>摄氏度</w:t>
      </w:r>
      <w:r w:rsidR="005C608A">
        <w:rPr>
          <w:rFonts w:hint="eastAsia"/>
        </w:rPr>
        <w:t xml:space="preserve"> </w:t>
      </w:r>
    </w:p>
    <w:p w14:paraId="77E573AC" w14:textId="77777777" w:rsidR="00C175C1" w:rsidRDefault="00C175C1" w:rsidP="005C608A">
      <w:pPr>
        <w:ind w:leftChars="679" w:left="1426" w:firstLine="414"/>
      </w:pPr>
      <w:r>
        <w:rPr>
          <w:rFonts w:hint="eastAsia"/>
        </w:rPr>
        <w:t>BIT</w:t>
      </w:r>
      <w:r w:rsidR="005C608A">
        <w:rPr>
          <w:rFonts w:hint="eastAsia"/>
        </w:rPr>
        <w:t>4</w:t>
      </w:r>
      <w:r>
        <w:t>—</w:t>
      </w:r>
      <w:r w:rsidR="005C608A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="005C608A">
        <w:rPr>
          <w:rFonts w:hint="eastAsia"/>
        </w:rPr>
        <w:t>总运行时间</w:t>
      </w:r>
      <w:r w:rsidR="005C608A">
        <w:rPr>
          <w:rFonts w:hint="eastAsia"/>
        </w:rPr>
        <w:t>=0</w:t>
      </w:r>
      <w:r w:rsidR="005C608A">
        <w:rPr>
          <w:rFonts w:hint="eastAsia"/>
        </w:rPr>
        <w:t>小时，</w:t>
      </w:r>
    </w:p>
    <w:p w14:paraId="38937CD4" w14:textId="77777777" w:rsidR="00426FBF" w:rsidRDefault="005C608A" w:rsidP="005C608A">
      <w:pPr>
        <w:ind w:leftChars="877" w:left="3259" w:hanging="1417"/>
      </w:pPr>
      <w:r>
        <w:rPr>
          <w:rFonts w:hint="eastAsia"/>
        </w:rPr>
        <w:t xml:space="preserve">BIT3   </w:t>
      </w:r>
      <w:r>
        <w:rPr>
          <w:rFonts w:hint="eastAsia"/>
        </w:rPr>
        <w:t>表示上下棚：</w:t>
      </w:r>
      <w:r>
        <w:rPr>
          <w:rFonts w:hint="eastAsia"/>
        </w:rPr>
        <w:t>1</w:t>
      </w:r>
      <w:r>
        <w:rPr>
          <w:rFonts w:hint="eastAsia"/>
        </w:rPr>
        <w:t>上棚，</w:t>
      </w:r>
      <w:r>
        <w:rPr>
          <w:rFonts w:hint="eastAsia"/>
        </w:rPr>
        <w:t>0</w:t>
      </w:r>
      <w:r>
        <w:rPr>
          <w:rFonts w:hint="eastAsia"/>
        </w:rPr>
        <w:t>：下棚</w:t>
      </w:r>
      <w:r>
        <w:rPr>
          <w:rFonts w:hint="eastAsia"/>
        </w:rPr>
        <w:t xml:space="preserve">    </w:t>
      </w:r>
    </w:p>
    <w:p w14:paraId="0D28B619" w14:textId="77777777" w:rsidR="00426FBF" w:rsidRDefault="00426FBF" w:rsidP="005C608A">
      <w:pPr>
        <w:ind w:leftChars="877" w:left="3259" w:hanging="1417"/>
      </w:pPr>
      <w:r>
        <w:rPr>
          <w:rFonts w:hint="eastAsia"/>
        </w:rPr>
        <w:t xml:space="preserve">BIT2   </w:t>
      </w:r>
      <w:r>
        <w:rPr>
          <w:rFonts w:hint="eastAsia"/>
        </w:rPr>
        <w:t>表示传感器故障：</w:t>
      </w:r>
      <w:r>
        <w:rPr>
          <w:rFonts w:hint="eastAsia"/>
        </w:rPr>
        <w:t>1</w:t>
      </w:r>
      <w:r>
        <w:rPr>
          <w:rFonts w:hint="eastAsia"/>
        </w:rPr>
        <w:t>：故障。</w:t>
      </w:r>
    </w:p>
    <w:p w14:paraId="6DDE91D4" w14:textId="77777777" w:rsidR="00426FBF" w:rsidRDefault="00426FBF" w:rsidP="005C608A">
      <w:pPr>
        <w:ind w:leftChars="877" w:left="3259" w:hanging="1417"/>
      </w:pPr>
      <w:r>
        <w:rPr>
          <w:rFonts w:hint="eastAsia"/>
        </w:rPr>
        <w:t xml:space="preserve">BIT1  </w:t>
      </w:r>
      <w:r>
        <w:rPr>
          <w:rFonts w:hint="eastAsia"/>
        </w:rPr>
        <w:t>表示缺相，电源故障。三相电</w:t>
      </w:r>
    </w:p>
    <w:p w14:paraId="0E8D6D6D" w14:textId="77777777" w:rsidR="00426FBF" w:rsidRDefault="00426FBF" w:rsidP="00426FBF">
      <w:pPr>
        <w:ind w:leftChars="877" w:left="3259" w:hanging="1417"/>
      </w:pPr>
      <w:r>
        <w:rPr>
          <w:rFonts w:hint="eastAsia"/>
        </w:rPr>
        <w:t xml:space="preserve">BIT0  </w:t>
      </w:r>
      <w:r>
        <w:rPr>
          <w:rFonts w:hint="eastAsia"/>
        </w:rPr>
        <w:t>表示过载。电流过大。</w:t>
      </w:r>
      <w:r w:rsidR="005C608A">
        <w:rPr>
          <w:rFonts w:hint="eastAsia"/>
        </w:rPr>
        <w:t xml:space="preserve">      </w:t>
      </w:r>
    </w:p>
    <w:p w14:paraId="62ABA85E" w14:textId="77777777" w:rsidR="005C608A" w:rsidRDefault="00426FBF" w:rsidP="00426FBF">
      <w:r>
        <w:rPr>
          <w:rFonts w:hint="eastAsia"/>
        </w:rPr>
        <w:tab/>
        <w:t>5F 18=0x5F18  BIT6-15</w:t>
      </w:r>
      <w:r>
        <w:rPr>
          <w:rFonts w:hint="eastAsia"/>
        </w:rPr>
        <w:t>表示湿球温度设定值</w:t>
      </w:r>
      <w:r>
        <w:rPr>
          <w:rFonts w:hint="eastAsia"/>
        </w:rPr>
        <w:t>=38.0</w:t>
      </w:r>
      <w:r>
        <w:rPr>
          <w:rFonts w:hint="eastAsia"/>
        </w:rPr>
        <w:t>摄氏度</w:t>
      </w:r>
    </w:p>
    <w:p w14:paraId="6E66F9B5" w14:textId="77777777" w:rsidR="00426FBF" w:rsidRDefault="00426FBF" w:rsidP="00426FBF">
      <w:pPr>
        <w:ind w:leftChars="877" w:left="3259" w:hanging="1417"/>
      </w:pPr>
      <w:r>
        <w:rPr>
          <w:rFonts w:hint="eastAsia"/>
        </w:rPr>
        <w:t>BIT5   1</w:t>
      </w:r>
      <w:r>
        <w:rPr>
          <w:rFonts w:hint="eastAsia"/>
        </w:rPr>
        <w:t>：停电</w:t>
      </w:r>
    </w:p>
    <w:p w14:paraId="7F86939B" w14:textId="77777777" w:rsidR="00426FBF" w:rsidRPr="00426FBF" w:rsidRDefault="00426FBF" w:rsidP="00426FBF">
      <w:pPr>
        <w:ind w:leftChars="877" w:left="3259" w:hanging="1417"/>
      </w:pPr>
      <w:r>
        <w:rPr>
          <w:rFonts w:hint="eastAsia"/>
        </w:rPr>
        <w:t>BIT4   1</w:t>
      </w:r>
      <w:r>
        <w:rPr>
          <w:rFonts w:hint="eastAsia"/>
        </w:rPr>
        <w:t>：干球温度超限，（偏温）</w:t>
      </w:r>
    </w:p>
    <w:p w14:paraId="68D98F14" w14:textId="77777777" w:rsidR="00426FBF" w:rsidRPr="00426FBF" w:rsidRDefault="00426FBF" w:rsidP="00426FBF">
      <w:pPr>
        <w:ind w:leftChars="877" w:left="3259" w:hanging="1417"/>
      </w:pPr>
      <w:r>
        <w:rPr>
          <w:rFonts w:hint="eastAsia"/>
        </w:rPr>
        <w:t>BIT3   1</w:t>
      </w:r>
      <w:r>
        <w:rPr>
          <w:rFonts w:hint="eastAsia"/>
        </w:rPr>
        <w:t>：湿球温度超限，（偏温）</w:t>
      </w:r>
      <w:r>
        <w:rPr>
          <w:rFonts w:hint="eastAsia"/>
        </w:rPr>
        <w:t xml:space="preserve"> </w:t>
      </w:r>
    </w:p>
    <w:p w14:paraId="7D52D026" w14:textId="77777777" w:rsidR="00426FBF" w:rsidRDefault="00426FBF" w:rsidP="00426FBF">
      <w:pPr>
        <w:ind w:leftChars="877" w:left="3259" w:hanging="1417"/>
      </w:pPr>
      <w:r>
        <w:rPr>
          <w:rFonts w:hint="eastAsia"/>
        </w:rPr>
        <w:t>BIT2   1</w:t>
      </w:r>
      <w:r>
        <w:rPr>
          <w:rFonts w:hint="eastAsia"/>
        </w:rPr>
        <w:t>：升温</w:t>
      </w:r>
      <w:r>
        <w:rPr>
          <w:rFonts w:hint="eastAsia"/>
        </w:rPr>
        <w:t xml:space="preserve">  0</w:t>
      </w:r>
      <w:r>
        <w:rPr>
          <w:rFonts w:hint="eastAsia"/>
        </w:rPr>
        <w:t>恒温</w:t>
      </w:r>
    </w:p>
    <w:p w14:paraId="6D08327F" w14:textId="77777777" w:rsidR="00426FBF" w:rsidRDefault="00426FBF" w:rsidP="00426FBF">
      <w:pPr>
        <w:ind w:leftChars="877" w:left="3259" w:hanging="1417"/>
      </w:pPr>
      <w:r>
        <w:rPr>
          <w:rFonts w:hint="eastAsia"/>
        </w:rPr>
        <w:t xml:space="preserve">BIT1   </w:t>
      </w:r>
      <w:r>
        <w:rPr>
          <w:rFonts w:hint="eastAsia"/>
        </w:rPr>
        <w:t>保留</w:t>
      </w:r>
    </w:p>
    <w:p w14:paraId="6E86132B" w14:textId="77777777" w:rsidR="00426FBF" w:rsidRDefault="00426FBF" w:rsidP="00426FBF">
      <w:pPr>
        <w:ind w:leftChars="877" w:left="3259" w:hanging="1417"/>
      </w:pPr>
    </w:p>
    <w:p w14:paraId="289A3B27" w14:textId="77777777" w:rsidR="00426FBF" w:rsidRPr="00426FBF" w:rsidRDefault="00426FBF" w:rsidP="005A438C">
      <w:pPr>
        <w:ind w:leftChars="878" w:left="2552" w:hangingChars="337" w:hanging="708"/>
      </w:pPr>
      <w:r>
        <w:rPr>
          <w:rFonts w:hint="eastAsia"/>
        </w:rPr>
        <w:t xml:space="preserve">BIT0   </w:t>
      </w:r>
      <w:r>
        <w:rPr>
          <w:rFonts w:hint="eastAsia"/>
        </w:rPr>
        <w:t>不在才解析范围，结合记录字节</w:t>
      </w:r>
      <w:r>
        <w:rPr>
          <w:rFonts w:hint="eastAsia"/>
        </w:rPr>
        <w:t>[9]E1</w:t>
      </w:r>
      <w:r>
        <w:rPr>
          <w:rFonts w:hint="eastAsia"/>
        </w:rPr>
        <w:t>组成</w:t>
      </w:r>
      <w:r>
        <w:rPr>
          <w:rFonts w:hint="eastAsia"/>
        </w:rPr>
        <w:t>9</w:t>
      </w:r>
      <w:r>
        <w:rPr>
          <w:rFonts w:hint="eastAsia"/>
        </w:rPr>
        <w:t>为数据。表示电压值。</w:t>
      </w:r>
      <w:r w:rsidR="005A438C">
        <w:rPr>
          <w:rFonts w:hint="eastAsia"/>
        </w:rPr>
        <w:t>此处</w:t>
      </w:r>
      <w:r w:rsidR="005A438C">
        <w:rPr>
          <w:rFonts w:hint="eastAsia"/>
        </w:rPr>
        <w:t>BIT=0,</w:t>
      </w:r>
      <w:r w:rsidR="005A438C" w:rsidRPr="005A438C">
        <w:rPr>
          <w:rFonts w:hint="eastAsia"/>
        </w:rPr>
        <w:t xml:space="preserve"> </w:t>
      </w:r>
      <w:r w:rsidR="005A438C">
        <w:rPr>
          <w:rFonts w:hint="eastAsia"/>
        </w:rPr>
        <w:t>记录字节</w:t>
      </w:r>
      <w:r w:rsidR="005A438C">
        <w:rPr>
          <w:rFonts w:hint="eastAsia"/>
        </w:rPr>
        <w:t>[9]=E1,</w:t>
      </w:r>
      <w:r w:rsidR="005A438C">
        <w:rPr>
          <w:rFonts w:hint="eastAsia"/>
        </w:rPr>
        <w:t>所以表示的电压值为</w:t>
      </w:r>
      <w:r w:rsidR="005A438C">
        <w:rPr>
          <w:rFonts w:hint="eastAsia"/>
        </w:rPr>
        <w:t>225V</w:t>
      </w:r>
    </w:p>
    <w:p w14:paraId="3FDC1B9D" w14:textId="77777777" w:rsidR="00E77F82" w:rsidRDefault="005A438C">
      <w:r>
        <w:rPr>
          <w:rFonts w:hint="eastAsia"/>
        </w:rPr>
        <w:t>8.</w:t>
      </w:r>
      <w:r>
        <w:rPr>
          <w:rFonts w:hint="eastAsia"/>
        </w:rPr>
        <w:t>针对功能码</w:t>
      </w:r>
      <w:r>
        <w:rPr>
          <w:rFonts w:hint="eastAsia"/>
        </w:rPr>
        <w:t>3</w:t>
      </w:r>
      <w:r>
        <w:rPr>
          <w:rFonts w:hint="eastAsia"/>
        </w:rPr>
        <w:t>和功能码</w:t>
      </w:r>
      <w:r>
        <w:rPr>
          <w:rFonts w:hint="eastAsia"/>
        </w:rPr>
        <w:t xml:space="preserve">5 </w:t>
      </w:r>
      <w:r>
        <w:rPr>
          <w:rFonts w:hint="eastAsia"/>
        </w:rPr>
        <w:t>请帮忙写出来涉及这两个指令的发送和解析示例，比如启停分机，读取曲线，写曲线等等。</w:t>
      </w:r>
    </w:p>
    <w:sectPr w:rsidR="00E77F82" w:rsidSect="00E77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0427D1"/>
    <w:multiLevelType w:val="singleLevel"/>
    <w:tmpl w:val="A20427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40B4E4F"/>
    <w:rsid w:val="00330C58"/>
    <w:rsid w:val="00426FBF"/>
    <w:rsid w:val="0048002D"/>
    <w:rsid w:val="005A438C"/>
    <w:rsid w:val="005C608A"/>
    <w:rsid w:val="00642E1E"/>
    <w:rsid w:val="009305F3"/>
    <w:rsid w:val="00C175C1"/>
    <w:rsid w:val="00CD06E9"/>
    <w:rsid w:val="00E77F82"/>
    <w:rsid w:val="540B4E4F"/>
    <w:rsid w:val="5D4342A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A00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F82"/>
    <w:pPr>
      <w:widowControl w:val="0"/>
      <w:jc w:val="both"/>
    </w:pPr>
    <w:rPr>
      <w:rFonts w:eastAsiaTheme="minorEastAsia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42E1E"/>
    <w:rPr>
      <w:sz w:val="18"/>
      <w:szCs w:val="18"/>
    </w:rPr>
  </w:style>
  <w:style w:type="character" w:customStyle="1" w:styleId="a4">
    <w:name w:val="批注框文本字符"/>
    <w:basedOn w:val="a0"/>
    <w:link w:val="a3"/>
    <w:rsid w:val="00642E1E"/>
    <w:rPr>
      <w:rFonts w:eastAsiaTheme="minorEastAsi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C:\Users\Administrator\AppData\Roaming\Kingsoft\wps\addons\pool\win-i386\knewfileruby_1.0.0.10\template\wps\0.docx</Template>
  <TotalTime>428</TotalTime>
  <Pages>3</Pages>
  <Words>292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草原</dc:creator>
  <cp:lastModifiedBy>Microsoft Office 用户</cp:lastModifiedBy>
  <cp:revision>4</cp:revision>
  <dcterms:created xsi:type="dcterms:W3CDTF">2018-08-29T12:18:00Z</dcterms:created>
  <dcterms:modified xsi:type="dcterms:W3CDTF">2018-11-05T05:57:00Z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